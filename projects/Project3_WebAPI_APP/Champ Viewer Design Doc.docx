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6E" w:rsidRPr="004945B4" w:rsidRDefault="0068416E" w:rsidP="0068416E">
      <w:pPr>
        <w:pStyle w:val="NoSpacing"/>
        <w:rPr>
          <w:rStyle w:val="IntenseEmphasis"/>
        </w:rPr>
      </w:pPr>
      <w:r>
        <w:rPr>
          <w:rFonts w:ascii="Times New Roman" w:hAnsi="Times New Roman" w:cs="Times New Roman"/>
          <w:b/>
          <w:sz w:val="24"/>
        </w:rPr>
        <w:t>Champ Viewer</w:t>
      </w: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Nyrih Smith &amp; Anthony Huff</w:t>
      </w: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Champ Viewer is a web application where you view the stats of league of legends champions and can view various data about each one of them.</w:t>
      </w: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  <w:r w:rsidRPr="004945B4">
        <w:rPr>
          <w:rFonts w:ascii="Times New Roman" w:hAnsi="Times New Roman" w:cs="Times New Roman"/>
          <w:sz w:val="24"/>
        </w:rPr>
        <w:t>https://developer.riotgames.com/</w:t>
      </w: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clicks a button that fetches data from the riot games API that then displays the champion data in a formatted fashion.</w:t>
      </w: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Champion can be viewed and its data can be seen.</w:t>
      </w:r>
    </w:p>
    <w:p w:rsidR="0068416E" w:rsidRDefault="0068416E" w:rsidP="0068416E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Default="0068416E" w:rsidP="0068416E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5A7B26" wp14:editId="07332332">
            <wp:extent cx="2790825" cy="4186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 View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6" cy="41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6E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68416E" w:rsidRPr="00990C51" w:rsidRDefault="0068416E" w:rsidP="0068416E">
      <w:pPr>
        <w:pStyle w:val="NoSpacing"/>
        <w:rPr>
          <w:rFonts w:ascii="Times New Roman" w:hAnsi="Times New Roman" w:cs="Times New Roman"/>
          <w:sz w:val="24"/>
        </w:rPr>
      </w:pPr>
    </w:p>
    <w:p w:rsidR="00990C51" w:rsidRPr="0068416E" w:rsidRDefault="00990C51" w:rsidP="0068416E">
      <w:bookmarkStart w:id="0" w:name="_GoBack"/>
      <w:bookmarkEnd w:id="0"/>
    </w:p>
    <w:sectPr w:rsidR="00990C51" w:rsidRPr="0068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51"/>
    <w:rsid w:val="000857D8"/>
    <w:rsid w:val="002B47A1"/>
    <w:rsid w:val="0043394A"/>
    <w:rsid w:val="004945B4"/>
    <w:rsid w:val="004C141C"/>
    <w:rsid w:val="004D3070"/>
    <w:rsid w:val="005B6334"/>
    <w:rsid w:val="0068416E"/>
    <w:rsid w:val="007B544B"/>
    <w:rsid w:val="00990C51"/>
    <w:rsid w:val="00B6121D"/>
    <w:rsid w:val="00CA3EA1"/>
    <w:rsid w:val="00D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CA23E-E863-4637-9BD5-8CFD7E33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C5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8416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CC89519C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Nyrih Smith (RIT Student)</dc:creator>
  <cp:keywords/>
  <dc:description/>
  <cp:lastModifiedBy>Nyrih Smith (RIT Student)</cp:lastModifiedBy>
  <cp:revision>2</cp:revision>
  <dcterms:created xsi:type="dcterms:W3CDTF">2015-11-21T02:03:00Z</dcterms:created>
  <dcterms:modified xsi:type="dcterms:W3CDTF">2015-11-21T02:03:00Z</dcterms:modified>
</cp:coreProperties>
</file>