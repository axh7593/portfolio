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C0" w:rsidRDefault="00E210C0" w:rsidP="00E210C0">
      <w:pPr>
        <w:jc w:val="center"/>
        <w:rPr>
          <w:rFonts w:ascii="Segoe UI Black" w:hAnsi="Segoe UI Black"/>
          <w:sz w:val="60"/>
          <w:szCs w:val="60"/>
        </w:rPr>
      </w:pPr>
    </w:p>
    <w:p w:rsidR="00E210C0" w:rsidRDefault="00E210C0" w:rsidP="00E210C0">
      <w:pPr>
        <w:jc w:val="center"/>
        <w:rPr>
          <w:rFonts w:ascii="Segoe UI Black" w:hAnsi="Segoe UI Black"/>
          <w:sz w:val="60"/>
          <w:szCs w:val="60"/>
        </w:rPr>
      </w:pPr>
    </w:p>
    <w:p w:rsidR="00E210C0" w:rsidRDefault="00E210C0" w:rsidP="00E210C0">
      <w:pPr>
        <w:jc w:val="center"/>
        <w:rPr>
          <w:rFonts w:ascii="Segoe UI Black" w:hAnsi="Segoe UI Black"/>
          <w:sz w:val="60"/>
          <w:szCs w:val="60"/>
        </w:rPr>
      </w:pPr>
    </w:p>
    <w:p w:rsidR="00E210C0" w:rsidRDefault="00E210C0" w:rsidP="00E210C0">
      <w:pPr>
        <w:jc w:val="center"/>
        <w:rPr>
          <w:rFonts w:ascii="Segoe UI Black" w:hAnsi="Segoe UI Black"/>
          <w:sz w:val="60"/>
          <w:szCs w:val="60"/>
        </w:rPr>
      </w:pPr>
    </w:p>
    <w:p w:rsidR="00E210C0" w:rsidRDefault="00E210C0" w:rsidP="00E210C0">
      <w:pPr>
        <w:jc w:val="center"/>
        <w:rPr>
          <w:rFonts w:ascii="Segoe UI Black" w:hAnsi="Segoe UI Black"/>
          <w:sz w:val="60"/>
          <w:szCs w:val="60"/>
        </w:rPr>
      </w:pPr>
    </w:p>
    <w:p w:rsidR="007B3978" w:rsidRPr="007B3978" w:rsidRDefault="007B3978" w:rsidP="00E210C0">
      <w:pPr>
        <w:jc w:val="center"/>
        <w:rPr>
          <w:rFonts w:ascii="Segoe UI Black" w:hAnsi="Segoe UI Black"/>
          <w:sz w:val="60"/>
          <w:szCs w:val="60"/>
        </w:rPr>
      </w:pPr>
      <w:r w:rsidRPr="007B3978">
        <w:rPr>
          <w:rFonts w:ascii="Segoe UI Black" w:hAnsi="Segoe UI Black"/>
          <w:sz w:val="60"/>
          <w:szCs w:val="60"/>
        </w:rPr>
        <w:t>Anthony Huff &amp; Nyrih Smith</w:t>
      </w:r>
    </w:p>
    <w:p w:rsidR="007B3978" w:rsidRPr="007B3978" w:rsidRDefault="007B3978" w:rsidP="00E210C0">
      <w:pPr>
        <w:jc w:val="center"/>
        <w:rPr>
          <w:rFonts w:ascii="Segoe UI Black" w:hAnsi="Segoe UI Black"/>
          <w:sz w:val="60"/>
          <w:szCs w:val="60"/>
        </w:rPr>
      </w:pPr>
      <w:r w:rsidRPr="007B3978">
        <w:rPr>
          <w:rFonts w:ascii="Segoe UI Black" w:hAnsi="Segoe UI Black"/>
          <w:sz w:val="60"/>
          <w:szCs w:val="60"/>
        </w:rPr>
        <w:t>Project 3</w:t>
      </w:r>
      <w:r w:rsidR="00E210C0">
        <w:rPr>
          <w:rFonts w:ascii="Segoe UI Black" w:hAnsi="Segoe UI Black"/>
          <w:sz w:val="60"/>
          <w:szCs w:val="60"/>
        </w:rPr>
        <w:t>: Champ Viewer</w:t>
      </w:r>
    </w:p>
    <w:p w:rsidR="003A1955" w:rsidRDefault="003A1955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E210C0" w:rsidRDefault="00E210C0"/>
    <w:p w:rsidR="0046462B" w:rsidRPr="0046462B" w:rsidRDefault="0046462B" w:rsidP="0046462B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46462B">
        <w:rPr>
          <w:rFonts w:ascii="Arial" w:hAnsi="Arial" w:cs="Arial"/>
          <w:sz w:val="24"/>
        </w:rPr>
        <w:lastRenderedPageBreak/>
        <w:t>Champ Viewer is a web application where you view the stats of league of legends champions and can view various data about each one of them.</w:t>
      </w:r>
    </w:p>
    <w:p w:rsidR="00E210C0" w:rsidRDefault="00E210C0">
      <w:pPr>
        <w:rPr>
          <w:sz w:val="24"/>
          <w:szCs w:val="24"/>
        </w:rPr>
      </w:pPr>
    </w:p>
    <w:p w:rsidR="0046462B" w:rsidRDefault="0046462B" w:rsidP="004646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a function for getData that combines the api url and our api key and it also ajax, also have a function that deals with any errors that will appear in the app. We have a</w:t>
      </w:r>
      <w:r w:rsidR="00F86563"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FE1378">
        <w:rPr>
          <w:rFonts w:ascii="Arial" w:hAnsi="Arial" w:cs="Arial"/>
          <w:sz w:val="24"/>
          <w:szCs w:val="24"/>
        </w:rPr>
        <w:t xml:space="preserve">if statement that displays “No results found” if there’s no data. A for loop that contains the champion’s name, title, Description, Lore, spells, tips, and images. </w:t>
      </w:r>
    </w:p>
    <w:p w:rsidR="00FE1378" w:rsidRPr="00FE1378" w:rsidRDefault="00FE1378" w:rsidP="00FE1378">
      <w:pPr>
        <w:pStyle w:val="ListParagraph"/>
        <w:rPr>
          <w:rFonts w:ascii="Arial" w:hAnsi="Arial" w:cs="Arial"/>
          <w:sz w:val="24"/>
          <w:szCs w:val="24"/>
        </w:rPr>
      </w:pPr>
    </w:p>
    <w:p w:rsidR="00FE1378" w:rsidRDefault="00D54456" w:rsidP="004646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design of the app was made to be easy on the eyes and simple for the user to use. The border and padding</w:t>
      </w:r>
      <w:r w:rsidR="009E26F9">
        <w:rPr>
          <w:rFonts w:ascii="Arial" w:hAnsi="Arial" w:cs="Arial"/>
          <w:sz w:val="24"/>
          <w:szCs w:val="24"/>
        </w:rPr>
        <w:t xml:space="preserve"> are symmetrical. Also each object is on its on line.</w:t>
      </w:r>
    </w:p>
    <w:p w:rsidR="009E26F9" w:rsidRPr="009E26F9" w:rsidRDefault="009E26F9" w:rsidP="009E26F9">
      <w:pPr>
        <w:pStyle w:val="ListParagraph"/>
        <w:rPr>
          <w:rFonts w:ascii="Arial" w:hAnsi="Arial" w:cs="Arial"/>
          <w:sz w:val="24"/>
          <w:szCs w:val="24"/>
        </w:rPr>
      </w:pPr>
    </w:p>
    <w:p w:rsidR="009E26F9" w:rsidRDefault="009E26F9" w:rsidP="004646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wise we based this off</w:t>
      </w:r>
      <w:r w:rsidR="00D05CF0">
        <w:rPr>
          <w:rFonts w:ascii="Arial" w:hAnsi="Arial" w:cs="Arial"/>
          <w:sz w:val="24"/>
          <w:szCs w:val="24"/>
        </w:rPr>
        <w:t xml:space="preserve"> the movies json and the eventful api. We are pulling information from the riot games api to display our champions. </w:t>
      </w:r>
    </w:p>
    <w:p w:rsidR="00236494" w:rsidRPr="00236494" w:rsidRDefault="00236494" w:rsidP="00236494">
      <w:pPr>
        <w:pStyle w:val="ListParagraph"/>
        <w:rPr>
          <w:rFonts w:ascii="Arial" w:hAnsi="Arial" w:cs="Arial"/>
          <w:sz w:val="24"/>
          <w:szCs w:val="24"/>
        </w:rPr>
      </w:pPr>
    </w:p>
    <w:p w:rsidR="00236494" w:rsidRDefault="0023094D" w:rsidP="002309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94D">
        <w:rPr>
          <w:rFonts w:ascii="Arial" w:hAnsi="Arial" w:cs="Arial"/>
          <w:sz w:val="24"/>
          <w:szCs w:val="24"/>
        </w:rPr>
        <w:t>HTML5 Technology</w:t>
      </w:r>
      <w:r>
        <w:rPr>
          <w:rFonts w:ascii="Arial" w:hAnsi="Arial" w:cs="Arial"/>
          <w:sz w:val="24"/>
          <w:szCs w:val="24"/>
        </w:rPr>
        <w:t>: JavaScript, jQuery, F</w:t>
      </w:r>
      <w:r w:rsidR="007149F3">
        <w:rPr>
          <w:rFonts w:ascii="Arial" w:hAnsi="Arial" w:cs="Arial"/>
          <w:sz w:val="24"/>
          <w:szCs w:val="24"/>
        </w:rPr>
        <w:t>ile API</w:t>
      </w:r>
    </w:p>
    <w:p w:rsidR="00D05CF0" w:rsidRPr="00D05CF0" w:rsidRDefault="00D05CF0" w:rsidP="00D05CF0">
      <w:pPr>
        <w:pStyle w:val="ListParagraph"/>
        <w:rPr>
          <w:rFonts w:ascii="Arial" w:hAnsi="Arial" w:cs="Arial"/>
          <w:sz w:val="24"/>
          <w:szCs w:val="24"/>
        </w:rPr>
      </w:pPr>
    </w:p>
    <w:p w:rsidR="00D05CF0" w:rsidRDefault="00541092" w:rsidP="004646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no extras</w:t>
      </w:r>
    </w:p>
    <w:p w:rsidR="00541092" w:rsidRPr="00541092" w:rsidRDefault="00541092" w:rsidP="00541092">
      <w:pPr>
        <w:pStyle w:val="ListParagraph"/>
        <w:rPr>
          <w:rFonts w:ascii="Arial" w:hAnsi="Arial" w:cs="Arial"/>
          <w:sz w:val="24"/>
          <w:szCs w:val="24"/>
        </w:rPr>
      </w:pPr>
    </w:p>
    <w:p w:rsidR="00541092" w:rsidRDefault="00541092" w:rsidP="004646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used parts from the </w:t>
      </w:r>
      <w:r w:rsidR="009306DD">
        <w:rPr>
          <w:rFonts w:ascii="Arial" w:hAnsi="Arial" w:cs="Arial"/>
          <w:sz w:val="24"/>
          <w:szCs w:val="24"/>
        </w:rPr>
        <w:t>json and eventful ICEs</w:t>
      </w:r>
    </w:p>
    <w:p w:rsidR="00B53F85" w:rsidRPr="00B53F85" w:rsidRDefault="00B53F85" w:rsidP="00B53F85">
      <w:pPr>
        <w:pStyle w:val="ListParagraph"/>
        <w:rPr>
          <w:rFonts w:ascii="Arial" w:hAnsi="Arial" w:cs="Arial"/>
          <w:sz w:val="24"/>
          <w:szCs w:val="24"/>
        </w:rPr>
      </w:pPr>
    </w:p>
    <w:p w:rsidR="00B53F85" w:rsidRPr="0046462B" w:rsidRDefault="00B53F85" w:rsidP="004646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gi</w:t>
      </w:r>
      <w:r w:rsidR="00C90151">
        <w:rPr>
          <w:rFonts w:ascii="Arial" w:hAnsi="Arial" w:cs="Arial"/>
          <w:sz w:val="24"/>
          <w:szCs w:val="24"/>
        </w:rPr>
        <w:t>ve Anthony an A. He went out of his way to add things like the “tips” without my knowledge that I appreciate.</w:t>
      </w:r>
      <w:r w:rsidR="00947CAE">
        <w:rPr>
          <w:rFonts w:ascii="Arial" w:hAnsi="Arial" w:cs="Arial"/>
          <w:sz w:val="24"/>
          <w:szCs w:val="24"/>
        </w:rPr>
        <w:t xml:space="preserve"> He did a more actual coding than I did.</w:t>
      </w:r>
      <w:r w:rsidR="00C90151">
        <w:rPr>
          <w:rFonts w:ascii="Arial" w:hAnsi="Arial" w:cs="Arial"/>
          <w:sz w:val="24"/>
          <w:szCs w:val="24"/>
        </w:rPr>
        <w:t xml:space="preserve"> </w:t>
      </w:r>
      <w:r w:rsidR="009306DD">
        <w:rPr>
          <w:rFonts w:ascii="Arial" w:hAnsi="Arial" w:cs="Arial"/>
          <w:sz w:val="24"/>
          <w:szCs w:val="24"/>
        </w:rPr>
        <w:t>I would give myself an A-. I did the design document and the sketch in Photoshop.</w:t>
      </w:r>
      <w:r w:rsidR="00947CAE">
        <w:rPr>
          <w:rFonts w:ascii="Arial" w:hAnsi="Arial" w:cs="Arial"/>
          <w:sz w:val="24"/>
          <w:szCs w:val="24"/>
        </w:rPr>
        <w:t xml:space="preserve"> The coding I did was not as much, but I help figured out the things we got stuck on. </w:t>
      </w:r>
      <w:r w:rsidR="009306DD">
        <w:rPr>
          <w:rFonts w:ascii="Arial" w:hAnsi="Arial" w:cs="Arial"/>
          <w:sz w:val="24"/>
          <w:szCs w:val="24"/>
        </w:rPr>
        <w:t xml:space="preserve"> </w:t>
      </w:r>
    </w:p>
    <w:p w:rsidR="0046462B" w:rsidRPr="0046462B" w:rsidRDefault="0046462B">
      <w:pPr>
        <w:rPr>
          <w:rFonts w:ascii="Arial" w:hAnsi="Arial" w:cs="Arial"/>
          <w:sz w:val="24"/>
          <w:szCs w:val="24"/>
        </w:rPr>
      </w:pPr>
    </w:p>
    <w:sectPr w:rsidR="0046462B" w:rsidRPr="0046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43D2F"/>
    <w:multiLevelType w:val="hybridMultilevel"/>
    <w:tmpl w:val="48763060"/>
    <w:lvl w:ilvl="0" w:tplc="20721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0A"/>
    <w:rsid w:val="0023094D"/>
    <w:rsid w:val="00236494"/>
    <w:rsid w:val="003A1955"/>
    <w:rsid w:val="0046462B"/>
    <w:rsid w:val="004E3227"/>
    <w:rsid w:val="00541092"/>
    <w:rsid w:val="005E0588"/>
    <w:rsid w:val="007149F3"/>
    <w:rsid w:val="007B3978"/>
    <w:rsid w:val="00836EE1"/>
    <w:rsid w:val="009306DD"/>
    <w:rsid w:val="00947CAE"/>
    <w:rsid w:val="009E26F9"/>
    <w:rsid w:val="00B1450A"/>
    <w:rsid w:val="00B53F85"/>
    <w:rsid w:val="00C90151"/>
    <w:rsid w:val="00D05CF0"/>
    <w:rsid w:val="00D54456"/>
    <w:rsid w:val="00E210C0"/>
    <w:rsid w:val="00E61EFD"/>
    <w:rsid w:val="00F86563"/>
    <w:rsid w:val="00FE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13DF1-5902-4B15-A2FD-6151154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978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62B"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6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22A1EB13</Template>
  <TotalTime>187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Huff</dc:creator>
  <cp:keywords/>
  <dc:description/>
  <cp:lastModifiedBy>Nyrih Smith (RIT Student)</cp:lastModifiedBy>
  <cp:revision>7</cp:revision>
  <dcterms:created xsi:type="dcterms:W3CDTF">2015-12-06T22:30:00Z</dcterms:created>
  <dcterms:modified xsi:type="dcterms:W3CDTF">2015-12-07T01:46:00Z</dcterms:modified>
</cp:coreProperties>
</file>